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644" w:rsidRPr="00EC43AF" w:rsidRDefault="00C44644" w:rsidP="00EC43AF">
      <w:pPr>
        <w:pStyle w:val="MTtulo1"/>
        <w:rPr>
          <w:sz w:val="32"/>
        </w:rPr>
      </w:pPr>
      <w:bookmarkStart w:id="0" w:name="_Toc42100796"/>
      <w:bookmarkStart w:id="1" w:name="_Toc42101913"/>
      <w:r w:rsidRPr="00EC43AF">
        <w:rPr>
          <w:sz w:val="32"/>
        </w:rPr>
        <w:t>[</w:t>
      </w:r>
      <w:r w:rsidR="00CF0CD6" w:rsidRPr="00EC43AF">
        <w:rPr>
          <w:sz w:val="32"/>
        </w:rPr>
        <w:t>Aplicación Web</w:t>
      </w:r>
      <w:r w:rsidR="00EC43AF" w:rsidRPr="00EC43AF">
        <w:rPr>
          <w:sz w:val="32"/>
        </w:rPr>
        <w:t xml:space="preserve"> </w:t>
      </w:r>
      <w:r w:rsidR="00810A80">
        <w:rPr>
          <w:sz w:val="32"/>
        </w:rPr>
        <w:t>I.E Semillas de Goku</w:t>
      </w:r>
      <w:r w:rsidRPr="00EC43AF">
        <w:rPr>
          <w:sz w:val="32"/>
        </w:rPr>
        <w:t>]</w:t>
      </w:r>
      <w:bookmarkEnd w:id="0"/>
      <w:bookmarkEnd w:id="1"/>
    </w:p>
    <w:p w:rsidR="00EC43AF" w:rsidRPr="00EC43AF" w:rsidRDefault="00EC43AF" w:rsidP="00EC43AF">
      <w:pPr>
        <w:pStyle w:val="MTtulo1"/>
        <w:rPr>
          <w:sz w:val="32"/>
        </w:rPr>
      </w:pPr>
    </w:p>
    <w:p w:rsidR="00C44644" w:rsidRPr="00EC43AF" w:rsidRDefault="00810A80">
      <w:pPr>
        <w:pStyle w:val="MTtulo1"/>
        <w:jc w:val="left"/>
        <w:rPr>
          <w:sz w:val="24"/>
        </w:rPr>
      </w:pPr>
      <w:bookmarkStart w:id="2" w:name="_Toc42100797"/>
      <w:bookmarkStart w:id="3" w:name="_Toc42101914"/>
      <w:r>
        <w:rPr>
          <w:sz w:val="24"/>
        </w:rPr>
        <w:t>Modelo de Caso</w:t>
      </w:r>
      <w:r w:rsidR="00C44644" w:rsidRPr="00EC43AF">
        <w:rPr>
          <w:sz w:val="24"/>
        </w:rPr>
        <w:t xml:space="preserve"> de Uso</w:t>
      </w:r>
      <w:bookmarkEnd w:id="2"/>
      <w:bookmarkEnd w:id="3"/>
      <w:r w:rsidR="00C44644" w:rsidRPr="00EC43AF">
        <w:rPr>
          <w:sz w:val="24"/>
        </w:rPr>
        <w:t xml:space="preserve"> </w:t>
      </w:r>
      <w:r w:rsidR="001E416F" w:rsidRPr="00EC43AF">
        <w:rPr>
          <w:sz w:val="24"/>
        </w:rPr>
        <w:t>del Negocio</w:t>
      </w:r>
    </w:p>
    <w:p w:rsidR="00C44644" w:rsidRPr="00EC43AF" w:rsidRDefault="00C44644">
      <w:pPr>
        <w:pStyle w:val="MTtulo1"/>
        <w:jc w:val="left"/>
        <w:rPr>
          <w:sz w:val="24"/>
        </w:rPr>
      </w:pPr>
      <w:bookmarkStart w:id="4" w:name="_Toc42100798"/>
      <w:bookmarkStart w:id="5" w:name="_Toc42101915"/>
      <w:r w:rsidRPr="00EC43AF">
        <w:rPr>
          <w:sz w:val="24"/>
        </w:rPr>
        <w:t>Versión [1.0]</w:t>
      </w:r>
      <w:bookmarkEnd w:id="4"/>
      <w:bookmarkEnd w:id="5"/>
    </w:p>
    <w:p w:rsidR="00C44644" w:rsidRDefault="00C44644">
      <w:pPr>
        <w:pStyle w:val="MNormal"/>
      </w:pPr>
    </w:p>
    <w:p w:rsidR="00C44644" w:rsidRDefault="00C44644">
      <w:pPr>
        <w:pStyle w:val="MNormal"/>
      </w:pPr>
    </w:p>
    <w:p w:rsidR="00C44644" w:rsidRDefault="00C44644">
      <w:pPr>
        <w:pStyle w:val="MNormal"/>
      </w:pPr>
    </w:p>
    <w:p w:rsidR="00C44644" w:rsidRDefault="00C44644">
      <w:pPr>
        <w:pStyle w:val="MTtulo1"/>
        <w:rPr>
          <w:szCs w:val="36"/>
        </w:rPr>
      </w:pPr>
      <w:bookmarkStart w:id="6" w:name="_Toc42100799"/>
      <w:bookmarkStart w:id="7" w:name="_Toc42101916"/>
      <w:r>
        <w:t>Historia de revisiones</w:t>
      </w:r>
      <w:bookmarkEnd w:id="6"/>
      <w:bookmarkEnd w:id="7"/>
    </w:p>
    <w:tbl>
      <w:tblPr>
        <w:tblW w:w="0" w:type="auto"/>
        <w:tblCellMar>
          <w:left w:w="0" w:type="dxa"/>
          <w:right w:w="0" w:type="dxa"/>
        </w:tblCellMar>
        <w:tblLook w:val="0000" w:firstRow="0" w:lastRow="0" w:firstColumn="0" w:lastColumn="0" w:noHBand="0" w:noVBand="0"/>
      </w:tblPr>
      <w:tblGrid>
        <w:gridCol w:w="2189"/>
        <w:gridCol w:w="1119"/>
        <w:gridCol w:w="3320"/>
        <w:gridCol w:w="2092"/>
      </w:tblGrid>
      <w:tr w:rsidR="00EC43AF">
        <w:tc>
          <w:tcPr>
            <w:tcW w:w="2304" w:type="dxa"/>
            <w:tcBorders>
              <w:top w:val="single" w:sz="6" w:space="0" w:color="auto"/>
              <w:left w:val="single" w:sz="6" w:space="0" w:color="auto"/>
              <w:bottom w:val="single" w:sz="6" w:space="0" w:color="auto"/>
              <w:right w:val="single" w:sz="6" w:space="0" w:color="auto"/>
            </w:tcBorders>
            <w:shd w:val="clear" w:color="auto" w:fill="E0E0E0"/>
            <w:tcMar>
              <w:top w:w="0" w:type="dxa"/>
              <w:left w:w="108" w:type="dxa"/>
              <w:bottom w:w="0" w:type="dxa"/>
              <w:right w:w="108" w:type="dxa"/>
            </w:tcMar>
          </w:tcPr>
          <w:p w:rsidR="00C44644" w:rsidRDefault="00C44644">
            <w:pPr>
              <w:pStyle w:val="MNormal"/>
            </w:pPr>
            <w:r>
              <w:t>Fecha</w:t>
            </w:r>
          </w:p>
        </w:tc>
        <w:tc>
          <w:tcPr>
            <w:tcW w:w="1152"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C44644" w:rsidRDefault="00C44644">
            <w:pPr>
              <w:pStyle w:val="MNormal"/>
            </w:pPr>
            <w:r>
              <w:t>Versión</w:t>
            </w:r>
          </w:p>
        </w:tc>
        <w:tc>
          <w:tcPr>
            <w:tcW w:w="3744"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C44644" w:rsidRDefault="00C44644">
            <w:pPr>
              <w:pStyle w:val="MNormal"/>
            </w:pPr>
            <w:r>
              <w:t>Descripción</w:t>
            </w:r>
          </w:p>
        </w:tc>
        <w:tc>
          <w:tcPr>
            <w:tcW w:w="2304"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C44644" w:rsidRDefault="00C44644">
            <w:pPr>
              <w:pStyle w:val="MNormal"/>
            </w:pPr>
            <w:r>
              <w:t>Autor</w:t>
            </w:r>
            <w:r w:rsidR="00EC43AF">
              <w:t>es</w:t>
            </w:r>
          </w:p>
        </w:tc>
      </w:tr>
      <w:tr w:rsidR="00EC43AF">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C44644" w:rsidRDefault="00810A80">
            <w:pPr>
              <w:pStyle w:val="MNormal"/>
            </w:pPr>
            <w:r>
              <w:t>[08</w:t>
            </w:r>
            <w:r w:rsidR="00EC43AF">
              <w:t>/09/2017</w:t>
            </w:r>
            <w:r w:rsidR="00C44644">
              <w:t>]</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C44644" w:rsidRDefault="00EC43AF">
            <w:pPr>
              <w:pStyle w:val="MNormal"/>
            </w:pPr>
            <w: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C44644" w:rsidRDefault="00EC43AF" w:rsidP="00810A80">
            <w:pPr>
              <w:pStyle w:val="MNormal"/>
            </w:pPr>
            <w:r>
              <w:t xml:space="preserve">Modelo de negocio de </w:t>
            </w:r>
            <w:r w:rsidR="00810A80">
              <w:t xml:space="preserve">la Institución Educativa Semillas de Goku </w:t>
            </w:r>
            <w:r>
              <w:t>que se dedica al rubro de enseñanza académica.</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EC43AF" w:rsidRDefault="00810A80">
            <w:pPr>
              <w:pStyle w:val="MNormal"/>
            </w:pPr>
            <w:r>
              <w:t>Eduardo Guerra</w:t>
            </w:r>
          </w:p>
          <w:p w:rsidR="00810A80" w:rsidRDefault="00810A80">
            <w:pPr>
              <w:pStyle w:val="MNormal"/>
            </w:pPr>
            <w:r>
              <w:t>Hector Moscol</w:t>
            </w:r>
          </w:p>
        </w:tc>
      </w:tr>
      <w:tr w:rsidR="00EC43AF">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C44644" w:rsidRDefault="00C44644">
            <w:pPr>
              <w:pStyle w:val="MNormal"/>
            </w:pPr>
            <w:r>
              <w:t> </w:t>
            </w:r>
            <w:r w:rsidR="00120F35">
              <w:t>[05/10/2017]</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C44644" w:rsidRDefault="00C44644">
            <w:pPr>
              <w:pStyle w:val="MNormal"/>
            </w:pPr>
            <w:r>
              <w:t> </w:t>
            </w:r>
            <w:r w:rsidR="00120F35">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C44644" w:rsidRDefault="00C44644">
            <w:pPr>
              <w:pStyle w:val="MNormal"/>
            </w:pPr>
            <w:r>
              <w:t> </w:t>
            </w:r>
            <w:r w:rsidR="00120F35">
              <w:t>Modelo de negocio de la Institución Educativa Semillas de Goku que se dedica al rubro de enseñanza académica.</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120F35" w:rsidRDefault="00C44644" w:rsidP="00120F35">
            <w:pPr>
              <w:pStyle w:val="MNormal"/>
            </w:pPr>
            <w:r>
              <w:t> </w:t>
            </w:r>
            <w:r w:rsidR="00120F35">
              <w:t>Eduardo Guerra</w:t>
            </w:r>
          </w:p>
          <w:p w:rsidR="00C44644" w:rsidRDefault="00120F35" w:rsidP="00120F35">
            <w:pPr>
              <w:pStyle w:val="MNormal"/>
            </w:pPr>
            <w:r>
              <w:t>Hector Moscol</w:t>
            </w:r>
          </w:p>
        </w:tc>
      </w:tr>
      <w:tr w:rsidR="00EC43AF">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C44644" w:rsidRDefault="00C44644">
            <w:pPr>
              <w:pStyle w:val="MNormal"/>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C44644" w:rsidRDefault="00C44644">
            <w:pPr>
              <w:pStyle w:val="MNormal"/>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C44644" w:rsidRDefault="00C44644">
            <w:pPr>
              <w:pStyle w:val="MNormal"/>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C44644" w:rsidRDefault="00C44644">
            <w:pPr>
              <w:pStyle w:val="MNormal"/>
            </w:pPr>
            <w:r>
              <w:t> </w:t>
            </w:r>
          </w:p>
        </w:tc>
      </w:tr>
      <w:tr w:rsidR="00EC43AF" w:rsidTr="00F54F16">
        <w:tc>
          <w:tcPr>
            <w:tcW w:w="2304" w:type="dxa"/>
            <w:tcBorders>
              <w:top w:val="nil"/>
              <w:left w:val="single" w:sz="6" w:space="0" w:color="auto"/>
              <w:bottom w:val="nil"/>
              <w:right w:val="single" w:sz="6" w:space="0" w:color="auto"/>
            </w:tcBorders>
            <w:tcMar>
              <w:top w:w="0" w:type="dxa"/>
              <w:left w:w="108" w:type="dxa"/>
              <w:bottom w:w="0" w:type="dxa"/>
              <w:right w:w="108" w:type="dxa"/>
            </w:tcMar>
          </w:tcPr>
          <w:p w:rsidR="00C44644" w:rsidRDefault="00C44644">
            <w:pPr>
              <w:pStyle w:val="MNormal"/>
            </w:pPr>
            <w:r>
              <w:t> </w:t>
            </w:r>
          </w:p>
        </w:tc>
        <w:tc>
          <w:tcPr>
            <w:tcW w:w="1152" w:type="dxa"/>
            <w:tcBorders>
              <w:top w:val="nil"/>
              <w:left w:val="nil"/>
              <w:bottom w:val="nil"/>
              <w:right w:val="single" w:sz="6" w:space="0" w:color="auto"/>
            </w:tcBorders>
            <w:tcMar>
              <w:top w:w="0" w:type="dxa"/>
              <w:left w:w="108" w:type="dxa"/>
              <w:bottom w:w="0" w:type="dxa"/>
              <w:right w:w="108" w:type="dxa"/>
            </w:tcMar>
          </w:tcPr>
          <w:p w:rsidR="00C44644" w:rsidRDefault="00C44644">
            <w:pPr>
              <w:pStyle w:val="MNormal"/>
            </w:pPr>
            <w:r>
              <w:t> </w:t>
            </w:r>
          </w:p>
        </w:tc>
        <w:tc>
          <w:tcPr>
            <w:tcW w:w="3744" w:type="dxa"/>
            <w:tcBorders>
              <w:top w:val="nil"/>
              <w:left w:val="nil"/>
              <w:bottom w:val="nil"/>
              <w:right w:val="single" w:sz="6" w:space="0" w:color="auto"/>
            </w:tcBorders>
            <w:tcMar>
              <w:top w:w="0" w:type="dxa"/>
              <w:left w:w="108" w:type="dxa"/>
              <w:bottom w:w="0" w:type="dxa"/>
              <w:right w:w="108" w:type="dxa"/>
            </w:tcMar>
          </w:tcPr>
          <w:p w:rsidR="00C44644" w:rsidRDefault="00C44644">
            <w:pPr>
              <w:pStyle w:val="MNormal"/>
            </w:pPr>
            <w:r>
              <w:t> </w:t>
            </w:r>
          </w:p>
        </w:tc>
        <w:tc>
          <w:tcPr>
            <w:tcW w:w="2304" w:type="dxa"/>
            <w:tcBorders>
              <w:top w:val="nil"/>
              <w:left w:val="nil"/>
              <w:bottom w:val="nil"/>
              <w:right w:val="single" w:sz="6" w:space="0" w:color="auto"/>
            </w:tcBorders>
            <w:tcMar>
              <w:top w:w="0" w:type="dxa"/>
              <w:left w:w="108" w:type="dxa"/>
              <w:bottom w:w="0" w:type="dxa"/>
              <w:right w:w="108" w:type="dxa"/>
            </w:tcMar>
          </w:tcPr>
          <w:p w:rsidR="00C44644" w:rsidRDefault="00C44644">
            <w:pPr>
              <w:pStyle w:val="MNormal"/>
            </w:pPr>
            <w:r>
              <w:t> </w:t>
            </w:r>
          </w:p>
        </w:tc>
      </w:tr>
      <w:tr w:rsidR="00F54F16">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F54F16" w:rsidRDefault="00F54F16">
            <w:pPr>
              <w:pStyle w:val="MNormal"/>
            </w:pP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F54F16" w:rsidRDefault="00F54F16">
            <w:pPr>
              <w:pStyle w:val="MNormal"/>
            </w:pP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F54F16" w:rsidRDefault="00F54F16">
            <w:pPr>
              <w:pStyle w:val="MNormal"/>
            </w:pP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F54F16" w:rsidRDefault="00F54F16">
            <w:pPr>
              <w:pStyle w:val="MNormal"/>
            </w:pPr>
          </w:p>
        </w:tc>
      </w:tr>
    </w:tbl>
    <w:p w:rsidR="00F54F16" w:rsidRDefault="00F54F16" w:rsidP="00F54F16">
      <w:pPr>
        <w:pStyle w:val="MTtulo1"/>
        <w:jc w:val="left"/>
        <w:rPr>
          <w:b w:val="0"/>
          <w:bCs w:val="0"/>
          <w:sz w:val="20"/>
        </w:rPr>
      </w:pPr>
      <w:bookmarkStart w:id="8" w:name="_Toc75439296"/>
    </w:p>
    <w:p w:rsidR="00F54F16" w:rsidRDefault="00F54F16" w:rsidP="00F54F16">
      <w:pPr>
        <w:pStyle w:val="MTtulo1"/>
        <w:jc w:val="left"/>
        <w:rPr>
          <w:b w:val="0"/>
          <w:bCs w:val="0"/>
          <w:sz w:val="20"/>
        </w:rPr>
      </w:pPr>
    </w:p>
    <w:p w:rsidR="00F54F16" w:rsidRDefault="00F54F16" w:rsidP="00F54F16">
      <w:pPr>
        <w:pStyle w:val="MTtulo1"/>
        <w:jc w:val="left"/>
        <w:rPr>
          <w:b w:val="0"/>
          <w:bCs w:val="0"/>
          <w:sz w:val="20"/>
        </w:rPr>
      </w:pPr>
    </w:p>
    <w:p w:rsidR="003225A3" w:rsidRDefault="003225A3" w:rsidP="00F54F16">
      <w:pPr>
        <w:pStyle w:val="MTtulo1"/>
      </w:pPr>
      <w:r>
        <w:t>Actores</w:t>
      </w:r>
      <w:bookmarkEnd w:id="8"/>
      <w:r w:rsidR="00D51E77">
        <w:t xml:space="preserve"> del Negocio</w:t>
      </w:r>
    </w:p>
    <w:p w:rsidR="00EC43AF" w:rsidRDefault="00EC43AF" w:rsidP="005D612C">
      <w:pPr>
        <w:pStyle w:val="MTtulo1"/>
      </w:pPr>
    </w:p>
    <w:p w:rsidR="00C44644" w:rsidRPr="003E0BC3" w:rsidRDefault="00C44644" w:rsidP="00483867">
      <w:pPr>
        <w:pStyle w:val="MTema2"/>
        <w:rPr>
          <w:szCs w:val="20"/>
        </w:rPr>
      </w:pPr>
      <w:bookmarkStart w:id="9" w:name="_Toc75439297"/>
      <w:r w:rsidRPr="003E0BC3">
        <w:rPr>
          <w:szCs w:val="20"/>
        </w:rPr>
        <w:t xml:space="preserve">Actor </w:t>
      </w:r>
      <w:r w:rsidR="00D51E77" w:rsidRPr="003E0BC3">
        <w:rPr>
          <w:szCs w:val="20"/>
        </w:rPr>
        <w:t xml:space="preserve">del Negocio </w:t>
      </w:r>
      <w:r w:rsidRPr="003E0BC3">
        <w:rPr>
          <w:szCs w:val="20"/>
        </w:rPr>
        <w:t>1</w:t>
      </w:r>
      <w:bookmarkEnd w:id="9"/>
    </w:p>
    <w:p w:rsidR="004B5205" w:rsidRPr="003E0BC3" w:rsidRDefault="00810A80" w:rsidP="004B5205">
      <w:pPr>
        <w:pStyle w:val="MTemaNormal"/>
        <w:rPr>
          <w:szCs w:val="20"/>
        </w:rPr>
      </w:pPr>
      <w:r w:rsidRPr="003E0BC3">
        <w:rPr>
          <w:b/>
          <w:szCs w:val="20"/>
        </w:rPr>
        <w:t>Usario</w:t>
      </w:r>
      <w:r w:rsidR="004B5205" w:rsidRPr="003E0BC3">
        <w:rPr>
          <w:b/>
          <w:szCs w:val="20"/>
        </w:rPr>
        <w:t>:</w:t>
      </w:r>
      <w:r w:rsidR="004B5205" w:rsidRPr="003E0BC3">
        <w:rPr>
          <w:szCs w:val="20"/>
        </w:rPr>
        <w:t xml:space="preserve"> </w:t>
      </w:r>
      <w:r w:rsidRPr="003E0BC3">
        <w:rPr>
          <w:szCs w:val="20"/>
        </w:rPr>
        <w:t>Es el personaje que tendrá acceso al sistema para hacer los procesos correspondientes a una matricula .</w:t>
      </w:r>
    </w:p>
    <w:p w:rsidR="00C44644" w:rsidRPr="003E0BC3" w:rsidRDefault="00C44644" w:rsidP="00483867">
      <w:pPr>
        <w:pStyle w:val="MTema2"/>
        <w:rPr>
          <w:szCs w:val="20"/>
        </w:rPr>
      </w:pPr>
      <w:bookmarkStart w:id="10" w:name="_Toc75439298"/>
      <w:r w:rsidRPr="003E0BC3">
        <w:rPr>
          <w:szCs w:val="20"/>
        </w:rPr>
        <w:t xml:space="preserve">Actor </w:t>
      </w:r>
      <w:r w:rsidR="00D51E77" w:rsidRPr="003E0BC3">
        <w:rPr>
          <w:szCs w:val="20"/>
        </w:rPr>
        <w:t xml:space="preserve">del Negocio </w:t>
      </w:r>
      <w:r w:rsidRPr="003E0BC3">
        <w:rPr>
          <w:szCs w:val="20"/>
        </w:rPr>
        <w:t>2</w:t>
      </w:r>
      <w:bookmarkEnd w:id="10"/>
    </w:p>
    <w:p w:rsidR="00C44644" w:rsidRPr="003E0BC3" w:rsidRDefault="004B5205" w:rsidP="003225A3">
      <w:pPr>
        <w:pStyle w:val="MTemaNormal"/>
        <w:rPr>
          <w:szCs w:val="20"/>
        </w:rPr>
      </w:pPr>
      <w:r w:rsidRPr="003E0BC3">
        <w:rPr>
          <w:b/>
          <w:szCs w:val="20"/>
        </w:rPr>
        <w:t>Administra</w:t>
      </w:r>
      <w:r w:rsidR="00810A80" w:rsidRPr="003E0BC3">
        <w:rPr>
          <w:b/>
          <w:szCs w:val="20"/>
        </w:rPr>
        <w:t>cion</w:t>
      </w:r>
      <w:r w:rsidRPr="003E0BC3">
        <w:rPr>
          <w:b/>
          <w:szCs w:val="20"/>
        </w:rPr>
        <w:t xml:space="preserve"> del colegio:</w:t>
      </w:r>
      <w:r w:rsidRPr="003E0BC3">
        <w:rPr>
          <w:szCs w:val="20"/>
        </w:rPr>
        <w:t xml:space="preserve"> Es la persona enca</w:t>
      </w:r>
      <w:r w:rsidR="00810A80" w:rsidRPr="003E0BC3">
        <w:rPr>
          <w:szCs w:val="20"/>
        </w:rPr>
        <w:t>rgada de gestionar los procesos.</w:t>
      </w:r>
    </w:p>
    <w:p w:rsidR="004B5205" w:rsidRPr="003E0BC3" w:rsidRDefault="004B5205" w:rsidP="004B5205">
      <w:pPr>
        <w:pStyle w:val="MTema2"/>
        <w:rPr>
          <w:szCs w:val="20"/>
        </w:rPr>
      </w:pPr>
      <w:r w:rsidRPr="003E0BC3">
        <w:rPr>
          <w:szCs w:val="20"/>
        </w:rPr>
        <w:t>Actor del negocio 3</w:t>
      </w:r>
    </w:p>
    <w:p w:rsidR="004B5205" w:rsidRPr="003E0BC3" w:rsidRDefault="004B5205" w:rsidP="004B5205">
      <w:pPr>
        <w:pStyle w:val="MNormal"/>
        <w:ind w:left="709"/>
        <w:rPr>
          <w:szCs w:val="20"/>
        </w:rPr>
      </w:pPr>
      <w:r w:rsidRPr="003E0BC3">
        <w:rPr>
          <w:b/>
          <w:szCs w:val="20"/>
        </w:rPr>
        <w:t>Director del colegio:</w:t>
      </w:r>
      <w:r w:rsidRPr="003E0BC3">
        <w:rPr>
          <w:szCs w:val="20"/>
        </w:rPr>
        <w:t xml:space="preserve"> Es la persona encargada de planificar el año escolar </w:t>
      </w:r>
      <w:r w:rsidR="00810A80" w:rsidRPr="003E0BC3">
        <w:rPr>
          <w:szCs w:val="20"/>
        </w:rPr>
        <w:t>hacer el seguimiento de los procesos internos.</w:t>
      </w:r>
    </w:p>
    <w:p w:rsidR="00810A80" w:rsidRPr="003E0BC3" w:rsidRDefault="004B5205" w:rsidP="00810A80">
      <w:pPr>
        <w:pStyle w:val="MTema2"/>
        <w:rPr>
          <w:szCs w:val="20"/>
        </w:rPr>
      </w:pPr>
      <w:r w:rsidRPr="003E0BC3">
        <w:rPr>
          <w:szCs w:val="20"/>
        </w:rPr>
        <w:t>Actor del negocio 4</w:t>
      </w:r>
    </w:p>
    <w:p w:rsidR="00810A80" w:rsidRPr="003E0BC3" w:rsidRDefault="00810A80" w:rsidP="00810A80">
      <w:pPr>
        <w:pStyle w:val="MNormal"/>
        <w:ind w:left="567"/>
        <w:rPr>
          <w:szCs w:val="20"/>
        </w:rPr>
      </w:pPr>
      <w:r w:rsidRPr="003E0BC3">
        <w:rPr>
          <w:szCs w:val="20"/>
        </w:rPr>
        <w:t xml:space="preserve">          </w:t>
      </w:r>
      <w:r w:rsidRPr="003E0BC3">
        <w:rPr>
          <w:b/>
          <w:szCs w:val="20"/>
        </w:rPr>
        <w:t>Administracion de Cobranzas :</w:t>
      </w:r>
      <w:r w:rsidRPr="003E0BC3">
        <w:rPr>
          <w:szCs w:val="20"/>
        </w:rPr>
        <w:t xml:space="preserve"> Es la persona encargada registrar y verificar los pagos por servicios.</w:t>
      </w:r>
    </w:p>
    <w:p w:rsidR="00810A80" w:rsidRPr="003E0BC3" w:rsidRDefault="00810A80" w:rsidP="00810A80">
      <w:pPr>
        <w:pStyle w:val="MTema2"/>
        <w:rPr>
          <w:szCs w:val="20"/>
        </w:rPr>
      </w:pPr>
      <w:r w:rsidRPr="003E0BC3">
        <w:rPr>
          <w:szCs w:val="20"/>
        </w:rPr>
        <w:t>Actor del negocio 5</w:t>
      </w:r>
    </w:p>
    <w:p w:rsidR="008B3FF7" w:rsidRPr="003E0BC3" w:rsidRDefault="00810A80" w:rsidP="00EE6C01">
      <w:pPr>
        <w:pStyle w:val="MNormal"/>
        <w:ind w:left="567"/>
        <w:rPr>
          <w:szCs w:val="20"/>
        </w:rPr>
      </w:pPr>
      <w:r w:rsidRPr="003E0BC3">
        <w:rPr>
          <w:b/>
          <w:szCs w:val="20"/>
        </w:rPr>
        <w:lastRenderedPageBreak/>
        <w:t>Gerente General</w:t>
      </w:r>
      <w:r w:rsidR="008B3FF7" w:rsidRPr="003E0BC3">
        <w:rPr>
          <w:b/>
          <w:szCs w:val="20"/>
        </w:rPr>
        <w:t>:</w:t>
      </w:r>
      <w:r w:rsidR="008B3FF7" w:rsidRPr="003E0BC3">
        <w:rPr>
          <w:szCs w:val="20"/>
        </w:rPr>
        <w:t xml:space="preserve"> Es la persona encargada </w:t>
      </w:r>
      <w:r w:rsidR="003E0BC3" w:rsidRPr="003E0BC3">
        <w:rPr>
          <w:szCs w:val="20"/>
        </w:rPr>
        <w:t>de controlar y dar ciertos permisos y/o privilegios a sus colaboradores.</w:t>
      </w:r>
    </w:p>
    <w:p w:rsidR="00810A80" w:rsidRPr="003E0BC3" w:rsidRDefault="00810A80" w:rsidP="00810A80">
      <w:pPr>
        <w:pStyle w:val="MNormal"/>
        <w:rPr>
          <w:szCs w:val="20"/>
        </w:rPr>
      </w:pPr>
    </w:p>
    <w:p w:rsidR="00810A80" w:rsidRPr="003E0BC3" w:rsidRDefault="00810A80" w:rsidP="00810A80">
      <w:pPr>
        <w:pStyle w:val="MTema2"/>
        <w:rPr>
          <w:szCs w:val="20"/>
        </w:rPr>
      </w:pPr>
      <w:r w:rsidRPr="003E0BC3">
        <w:rPr>
          <w:szCs w:val="20"/>
        </w:rPr>
        <w:t>Actor del negocio 6</w:t>
      </w:r>
    </w:p>
    <w:p w:rsidR="00810A80" w:rsidRPr="003E0BC3" w:rsidRDefault="003E0BC3" w:rsidP="00810A80">
      <w:pPr>
        <w:pStyle w:val="MTema1"/>
        <w:numPr>
          <w:ilvl w:val="0"/>
          <w:numId w:val="0"/>
        </w:numPr>
        <w:ind w:left="567"/>
        <w:rPr>
          <w:sz w:val="20"/>
          <w:szCs w:val="20"/>
        </w:rPr>
      </w:pPr>
      <w:r w:rsidRPr="003E0BC3">
        <w:rPr>
          <w:sz w:val="20"/>
          <w:szCs w:val="20"/>
        </w:rPr>
        <w:t>Sistema</w:t>
      </w:r>
      <w:r w:rsidR="00810A80" w:rsidRPr="003E0BC3">
        <w:rPr>
          <w:sz w:val="20"/>
          <w:szCs w:val="20"/>
        </w:rPr>
        <w:t>:</w:t>
      </w:r>
      <w:r w:rsidRPr="003E0BC3">
        <w:rPr>
          <w:sz w:val="20"/>
          <w:szCs w:val="20"/>
        </w:rPr>
        <w:t xml:space="preserve"> </w:t>
      </w:r>
      <w:r w:rsidRPr="003E0BC3">
        <w:rPr>
          <w:b w:val="0"/>
          <w:sz w:val="20"/>
          <w:szCs w:val="20"/>
        </w:rPr>
        <w:t>Es el software programado ,para brindar el servicio de matricula por internet al usuario nuevo.</w:t>
      </w:r>
      <w:r w:rsidR="00810A80" w:rsidRPr="003E0BC3">
        <w:rPr>
          <w:sz w:val="20"/>
          <w:szCs w:val="20"/>
        </w:rPr>
        <w:t xml:space="preserve"> </w:t>
      </w:r>
    </w:p>
    <w:p w:rsidR="00810A80" w:rsidRPr="00810A80" w:rsidRDefault="00810A80" w:rsidP="00810A80">
      <w:pPr>
        <w:pStyle w:val="MNormal"/>
        <w:ind w:left="709"/>
      </w:pPr>
    </w:p>
    <w:p w:rsidR="00F54F16" w:rsidRPr="008B3FF7" w:rsidRDefault="00F54F16" w:rsidP="00EE6C01">
      <w:pPr>
        <w:pStyle w:val="MNormal"/>
        <w:ind w:left="567"/>
      </w:pPr>
    </w:p>
    <w:p w:rsidR="00C44644" w:rsidRDefault="00C44644" w:rsidP="003225A3">
      <w:pPr>
        <w:pStyle w:val="MTema1"/>
      </w:pPr>
      <w:bookmarkStart w:id="11" w:name="_Toc75439299"/>
      <w:r>
        <w:t>Casos de Uso</w:t>
      </w:r>
      <w:bookmarkEnd w:id="11"/>
      <w:r w:rsidR="00D51E77">
        <w:t xml:space="preserve"> del Negocio</w:t>
      </w:r>
    </w:p>
    <w:tbl>
      <w:tblPr>
        <w:tblW w:w="11058" w:type="dxa"/>
        <w:tblInd w:w="-1276" w:type="dxa"/>
        <w:shd w:val="clear" w:color="auto" w:fill="DDD9C3"/>
        <w:tblCellMar>
          <w:left w:w="0" w:type="dxa"/>
          <w:right w:w="0" w:type="dxa"/>
        </w:tblCellMar>
        <w:tblLook w:val="0420" w:firstRow="1" w:lastRow="0" w:firstColumn="0" w:lastColumn="0" w:noHBand="0" w:noVBand="1"/>
      </w:tblPr>
      <w:tblGrid>
        <w:gridCol w:w="2184"/>
        <w:gridCol w:w="3294"/>
        <w:gridCol w:w="2790"/>
        <w:gridCol w:w="2790"/>
      </w:tblGrid>
      <w:tr w:rsidR="00EE6C01" w:rsidRPr="00EE6C01" w:rsidTr="000F31B6">
        <w:trPr>
          <w:trHeight w:val="497"/>
        </w:trPr>
        <w:tc>
          <w:tcPr>
            <w:tcW w:w="2184" w:type="dxa"/>
            <w:tcBorders>
              <w:top w:val="single" w:sz="8" w:space="0" w:color="FFFFFF"/>
              <w:left w:val="single" w:sz="8" w:space="0" w:color="FFFFFF"/>
              <w:bottom w:val="single" w:sz="24" w:space="0" w:color="FFFFFF"/>
              <w:right w:val="single" w:sz="8" w:space="0" w:color="FFFFFF"/>
            </w:tcBorders>
            <w:shd w:val="clear" w:color="auto" w:fill="DDD9C3"/>
            <w:tcMar>
              <w:top w:w="72" w:type="dxa"/>
              <w:left w:w="144" w:type="dxa"/>
              <w:bottom w:w="72" w:type="dxa"/>
              <w:right w:w="144" w:type="dxa"/>
            </w:tcMar>
            <w:hideMark/>
          </w:tcPr>
          <w:p w:rsidR="00EE6C01" w:rsidRPr="00EE6C01" w:rsidRDefault="00EE6C01" w:rsidP="00EE6C01">
            <w:pPr>
              <w:pStyle w:val="MNormal"/>
            </w:pPr>
            <w:r w:rsidRPr="00EE6C01">
              <w:rPr>
                <w:b/>
                <w:bCs/>
                <w:lang w:val="es-PE"/>
              </w:rPr>
              <w:t>CODIGO</w:t>
            </w:r>
          </w:p>
        </w:tc>
        <w:tc>
          <w:tcPr>
            <w:tcW w:w="3294" w:type="dxa"/>
            <w:tcBorders>
              <w:top w:val="single" w:sz="8" w:space="0" w:color="FFFFFF"/>
              <w:left w:val="single" w:sz="8" w:space="0" w:color="FFFFFF"/>
              <w:bottom w:val="single" w:sz="24" w:space="0" w:color="FFFFFF"/>
              <w:right w:val="single" w:sz="8" w:space="0" w:color="FFFFFF"/>
            </w:tcBorders>
            <w:shd w:val="clear" w:color="auto" w:fill="DDD9C3"/>
            <w:tcMar>
              <w:top w:w="72" w:type="dxa"/>
              <w:left w:w="144" w:type="dxa"/>
              <w:bottom w:w="72" w:type="dxa"/>
              <w:right w:w="144" w:type="dxa"/>
            </w:tcMar>
            <w:hideMark/>
          </w:tcPr>
          <w:p w:rsidR="00EE6C01" w:rsidRPr="00EE6C01" w:rsidRDefault="00EE6C01" w:rsidP="00EE6C01">
            <w:pPr>
              <w:pStyle w:val="MNormal"/>
            </w:pPr>
            <w:r w:rsidRPr="00EE6C01">
              <w:rPr>
                <w:b/>
                <w:bCs/>
                <w:lang w:val="es-PE"/>
              </w:rPr>
              <w:t>NOMBRE DEL REQUERIMIENTO</w:t>
            </w:r>
          </w:p>
        </w:tc>
        <w:tc>
          <w:tcPr>
            <w:tcW w:w="2790" w:type="dxa"/>
            <w:tcBorders>
              <w:top w:val="single" w:sz="8" w:space="0" w:color="FFFFFF"/>
              <w:left w:val="single" w:sz="8" w:space="0" w:color="FFFFFF"/>
              <w:bottom w:val="single" w:sz="24" w:space="0" w:color="FFFFFF"/>
              <w:right w:val="single" w:sz="8" w:space="0" w:color="FFFFFF"/>
            </w:tcBorders>
            <w:shd w:val="clear" w:color="auto" w:fill="DDD9C3"/>
            <w:tcMar>
              <w:top w:w="72" w:type="dxa"/>
              <w:left w:w="144" w:type="dxa"/>
              <w:bottom w:w="72" w:type="dxa"/>
              <w:right w:w="144" w:type="dxa"/>
            </w:tcMar>
            <w:hideMark/>
          </w:tcPr>
          <w:p w:rsidR="00EE6C01" w:rsidRPr="00EE6C01" w:rsidRDefault="00EE6C01" w:rsidP="00EE6C01">
            <w:pPr>
              <w:pStyle w:val="MNormal"/>
            </w:pPr>
            <w:r w:rsidRPr="00EE6C01">
              <w:rPr>
                <w:b/>
                <w:bCs/>
                <w:lang w:val="es-PE"/>
              </w:rPr>
              <w:t>CASO DE USO</w:t>
            </w:r>
          </w:p>
        </w:tc>
        <w:tc>
          <w:tcPr>
            <w:tcW w:w="2790" w:type="dxa"/>
            <w:tcBorders>
              <w:top w:val="single" w:sz="8" w:space="0" w:color="FFFFFF"/>
              <w:left w:val="single" w:sz="8" w:space="0" w:color="FFFFFF"/>
              <w:bottom w:val="single" w:sz="24" w:space="0" w:color="FFFFFF"/>
              <w:right w:val="single" w:sz="8" w:space="0" w:color="FFFFFF"/>
            </w:tcBorders>
            <w:shd w:val="clear" w:color="auto" w:fill="DDD9C3"/>
            <w:tcMar>
              <w:top w:w="72" w:type="dxa"/>
              <w:left w:w="144" w:type="dxa"/>
              <w:bottom w:w="72" w:type="dxa"/>
              <w:right w:w="144" w:type="dxa"/>
            </w:tcMar>
            <w:hideMark/>
          </w:tcPr>
          <w:p w:rsidR="00EE6C01" w:rsidRPr="00EE6C01" w:rsidRDefault="00EE6C01" w:rsidP="00EE6C01">
            <w:pPr>
              <w:pStyle w:val="MNormal"/>
            </w:pPr>
            <w:r w:rsidRPr="00EE6C01">
              <w:rPr>
                <w:b/>
                <w:bCs/>
                <w:lang w:val="es-PE"/>
              </w:rPr>
              <w:t>ACTOR</w:t>
            </w:r>
          </w:p>
        </w:tc>
      </w:tr>
      <w:tr w:rsidR="00EE6C01" w:rsidRPr="00EE6C01" w:rsidTr="000F31B6">
        <w:trPr>
          <w:trHeight w:val="497"/>
        </w:trPr>
        <w:tc>
          <w:tcPr>
            <w:tcW w:w="2184" w:type="dxa"/>
            <w:tcBorders>
              <w:top w:val="single" w:sz="24"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E6C01" w:rsidRPr="00EE6C01" w:rsidRDefault="00EE6C01" w:rsidP="00EE6C01">
            <w:pPr>
              <w:pStyle w:val="MNormal"/>
            </w:pPr>
            <w:r>
              <w:rPr>
                <w:lang w:val="es-PE"/>
              </w:rPr>
              <w:t>R</w:t>
            </w:r>
            <w:r w:rsidRPr="00EE6C01">
              <w:rPr>
                <w:lang w:val="es-PE"/>
              </w:rPr>
              <w:t>01</w:t>
            </w:r>
          </w:p>
        </w:tc>
        <w:tc>
          <w:tcPr>
            <w:tcW w:w="3294" w:type="dxa"/>
            <w:tcBorders>
              <w:top w:val="single" w:sz="24"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E6C01" w:rsidRPr="00EE6C01" w:rsidRDefault="00E46225" w:rsidP="00EE6C01">
            <w:pPr>
              <w:pStyle w:val="MNormal"/>
            </w:pPr>
            <w:r>
              <w:t>El sistema debe permitir al gerente hacer consultas gerenciales y reportes de seguimiento y control</w:t>
            </w:r>
          </w:p>
        </w:tc>
        <w:tc>
          <w:tcPr>
            <w:tcW w:w="2790" w:type="dxa"/>
            <w:tcBorders>
              <w:top w:val="single" w:sz="24"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E6C01" w:rsidRPr="00EE6C01" w:rsidRDefault="00E46225" w:rsidP="00EE6C01">
            <w:pPr>
              <w:pStyle w:val="MNormal"/>
            </w:pPr>
            <w:r>
              <w:rPr>
                <w:lang w:val="es-PE"/>
              </w:rPr>
              <w:t>Consultar reportes e informes gerenciale</w:t>
            </w:r>
            <w:r w:rsidR="008C3498">
              <w:rPr>
                <w:lang w:val="es-PE"/>
              </w:rPr>
              <w:t>s</w:t>
            </w:r>
            <w:r>
              <w:rPr>
                <w:lang w:val="es-PE"/>
              </w:rPr>
              <w:t>.</w:t>
            </w:r>
          </w:p>
        </w:tc>
        <w:tc>
          <w:tcPr>
            <w:tcW w:w="2790" w:type="dxa"/>
            <w:tcBorders>
              <w:top w:val="single" w:sz="24"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E6C01" w:rsidRPr="00EE6C01" w:rsidRDefault="00E46225" w:rsidP="00EE6C01">
            <w:pPr>
              <w:pStyle w:val="MNormal"/>
            </w:pPr>
            <w:r>
              <w:t>Gerente</w:t>
            </w:r>
          </w:p>
        </w:tc>
      </w:tr>
      <w:tr w:rsidR="00EE6C01"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E6C01" w:rsidRPr="00EE6C01" w:rsidRDefault="00F54F16" w:rsidP="00EE6C01">
            <w:pPr>
              <w:pStyle w:val="MNormal"/>
            </w:pPr>
            <w:r>
              <w:rPr>
                <w:lang w:val="es-PE"/>
              </w:rPr>
              <w:t>R</w:t>
            </w:r>
            <w:r w:rsidRPr="00EE6C01">
              <w:rPr>
                <w:lang w:val="es-PE"/>
              </w:rPr>
              <w:t>0</w:t>
            </w:r>
            <w:r w:rsidR="00E46225">
              <w:rPr>
                <w:lang w:val="es-PE"/>
              </w:rPr>
              <w:t>2</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E6C01" w:rsidRPr="00EE6C01" w:rsidRDefault="00EE6C01" w:rsidP="003E0BC3">
            <w:pPr>
              <w:pStyle w:val="MNormal"/>
            </w:pPr>
            <w:r>
              <w:t xml:space="preserve">El sistema debe permitir </w:t>
            </w:r>
            <w:r w:rsidR="003E0BC3">
              <w:t>hacer consultas gerenciales</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E6C01" w:rsidRPr="00EE6C01" w:rsidRDefault="003E0BC3" w:rsidP="00EE6C01">
            <w:pPr>
              <w:pStyle w:val="MNormal"/>
            </w:pPr>
            <w:r>
              <w:t>Consultas por procesos internos</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E6C01" w:rsidRPr="00EE6C01" w:rsidRDefault="00E46225" w:rsidP="00EE6C01">
            <w:pPr>
              <w:pStyle w:val="MNormal"/>
            </w:pPr>
            <w:r>
              <w:t>Administrador</w:t>
            </w:r>
          </w:p>
        </w:tc>
      </w:tr>
      <w:tr w:rsidR="00E46225"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Pr="00EE6C01" w:rsidRDefault="00E46225" w:rsidP="00E46225">
            <w:pPr>
              <w:pStyle w:val="MNormal"/>
            </w:pPr>
            <w:r>
              <w:rPr>
                <w:lang w:val="es-PE"/>
              </w:rPr>
              <w:t>R</w:t>
            </w:r>
            <w:r w:rsidRPr="00EE6C01">
              <w:rPr>
                <w:lang w:val="es-PE"/>
              </w:rPr>
              <w:t>0</w:t>
            </w:r>
            <w:r>
              <w:rPr>
                <w:lang w:val="es-PE"/>
              </w:rPr>
              <w:t>3</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Pr="00EE6C01" w:rsidRDefault="00E46225" w:rsidP="003E0BC3">
            <w:pPr>
              <w:pStyle w:val="MNormal"/>
            </w:pPr>
            <w:r>
              <w:t xml:space="preserve">El sistema debe permitir al administrador </w:t>
            </w:r>
            <w:r w:rsidR="003E0BC3">
              <w:t>registrar aun usuario nuevo</w:t>
            </w:r>
            <w:r>
              <w:t xml:space="preserve"> </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Pr="00EE6C01" w:rsidRDefault="003E0BC3" w:rsidP="00E46225">
            <w:pPr>
              <w:pStyle w:val="MNormal"/>
            </w:pPr>
            <w:r>
              <w:t>Registro alumno nuevo</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Pr="00EE6C01" w:rsidRDefault="00E46225" w:rsidP="00E46225">
            <w:pPr>
              <w:pStyle w:val="MNormal"/>
            </w:pPr>
            <w:r>
              <w:t>Administrador</w:t>
            </w:r>
          </w:p>
        </w:tc>
      </w:tr>
      <w:tr w:rsidR="008C3498"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8C3498" w:rsidRPr="00EE6C01" w:rsidRDefault="008C3498" w:rsidP="008C3498">
            <w:pPr>
              <w:pStyle w:val="MNormal"/>
            </w:pPr>
            <w:r w:rsidRPr="00E46225">
              <w:rPr>
                <w:sz w:val="18"/>
                <w:lang w:val="es-PE"/>
              </w:rPr>
              <w:t>R0</w:t>
            </w:r>
            <w:r>
              <w:rPr>
                <w:sz w:val="18"/>
                <w:lang w:val="es-PE"/>
              </w:rPr>
              <w:t>4</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8C3498" w:rsidRPr="00EE6C01" w:rsidRDefault="008C3498" w:rsidP="003E0BC3">
            <w:pPr>
              <w:pStyle w:val="MNormal"/>
            </w:pPr>
            <w:r>
              <w:t xml:space="preserve">El sistema debe permitir </w:t>
            </w:r>
            <w:r w:rsidR="003E0BC3">
              <w:t>registrar matricula</w:t>
            </w:r>
            <w:r>
              <w:t xml:space="preserve"> </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8C3498" w:rsidRPr="00EE6C01" w:rsidRDefault="003E0BC3" w:rsidP="008C3498">
            <w:pPr>
              <w:pStyle w:val="MNormal"/>
            </w:pPr>
            <w:r>
              <w:t>Registro de matricula</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8C3498" w:rsidRPr="00EE6C01" w:rsidRDefault="008C3498" w:rsidP="008C3498">
            <w:pPr>
              <w:pStyle w:val="MNormal"/>
            </w:pPr>
            <w:r>
              <w:t>Administrador</w:t>
            </w:r>
          </w:p>
        </w:tc>
      </w:tr>
      <w:tr w:rsidR="00E46225"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46225" w:rsidRPr="00EE6C01" w:rsidRDefault="00E46225" w:rsidP="00E46225">
            <w:pPr>
              <w:pStyle w:val="MNormal"/>
            </w:pPr>
            <w:r>
              <w:rPr>
                <w:lang w:val="es-PE"/>
              </w:rPr>
              <w:t>R</w:t>
            </w:r>
            <w:r w:rsidRPr="00EE6C01">
              <w:rPr>
                <w:lang w:val="es-PE"/>
              </w:rPr>
              <w:t>0</w:t>
            </w:r>
            <w:r w:rsidR="008C3498">
              <w:rPr>
                <w:lang w:val="es-PE"/>
              </w:rPr>
              <w:t>5</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46225" w:rsidRPr="00EE6C01" w:rsidRDefault="00E46225" w:rsidP="003E0BC3">
            <w:pPr>
              <w:pStyle w:val="MNormal"/>
            </w:pPr>
            <w:r>
              <w:t xml:space="preserve">El sistema debe permitir </w:t>
            </w:r>
            <w:r w:rsidR="003E0BC3">
              <w:t>que se pueda generar el cronograma de pagos</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46225" w:rsidRPr="00EE6C01" w:rsidRDefault="003E0BC3" w:rsidP="00E46225">
            <w:pPr>
              <w:pStyle w:val="MNormal"/>
            </w:pPr>
            <w:r>
              <w:t>Genera cronograma de pago</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46225" w:rsidRDefault="00E46225" w:rsidP="00E46225">
            <w:pPr>
              <w:pStyle w:val="MNormal"/>
            </w:pPr>
          </w:p>
          <w:p w:rsidR="00E46225" w:rsidRDefault="00E46225" w:rsidP="00E46225">
            <w:r>
              <w:t>Administrador</w:t>
            </w:r>
          </w:p>
          <w:p w:rsidR="003E0BC3" w:rsidRPr="00E46225" w:rsidRDefault="003E0BC3" w:rsidP="00E46225"/>
        </w:tc>
      </w:tr>
      <w:tr w:rsidR="003E0BC3"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3E0BC3" w:rsidP="00E46225">
            <w:pPr>
              <w:pStyle w:val="MNormal"/>
              <w:rPr>
                <w:lang w:val="es-PE"/>
              </w:rPr>
            </w:pPr>
            <w:r>
              <w:rPr>
                <w:lang w:val="es-PE"/>
              </w:rPr>
              <w:t>R06</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3E0BC3" w:rsidP="003E0BC3">
            <w:pPr>
              <w:pStyle w:val="MNormal"/>
            </w:pPr>
            <w:r>
              <w:t>El sistema debe permitir que se pueda emitir el cronograma de pagos a los apoderados</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3E0BC3" w:rsidP="00E46225">
            <w:pPr>
              <w:pStyle w:val="MNormal"/>
            </w:pPr>
            <w:r>
              <w:t>Emite cronograma de pagos a los apoderados</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3E0BC3" w:rsidP="00E46225">
            <w:pPr>
              <w:pStyle w:val="MNormal"/>
            </w:pPr>
            <w:r>
              <w:t>Administrador</w:t>
            </w:r>
          </w:p>
        </w:tc>
      </w:tr>
      <w:tr w:rsidR="00E46225"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46225" w:rsidRPr="00EE6C01" w:rsidRDefault="00E46225" w:rsidP="00E46225">
            <w:pPr>
              <w:pStyle w:val="MNormal"/>
            </w:pPr>
            <w:r>
              <w:rPr>
                <w:lang w:val="es-PE"/>
              </w:rPr>
              <w:t>R</w:t>
            </w:r>
            <w:r w:rsidRPr="00EE6C01">
              <w:rPr>
                <w:lang w:val="es-PE"/>
              </w:rPr>
              <w:t>0</w:t>
            </w:r>
            <w:r w:rsidR="003E0BC3">
              <w:rPr>
                <w:lang w:val="es-PE"/>
              </w:rPr>
              <w:t>7</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46225" w:rsidRPr="00EE6C01" w:rsidRDefault="00E46225" w:rsidP="003E0BC3">
            <w:pPr>
              <w:pStyle w:val="MNormal"/>
            </w:pPr>
            <w:r>
              <w:t xml:space="preserve">El sistema debe permitir </w:t>
            </w:r>
            <w:r w:rsidR="003E0BC3">
              <w:t>que el director pueda planificar el año escolar</w:t>
            </w:r>
            <w:r>
              <w:t xml:space="preserve"> </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46225" w:rsidRPr="00EE6C01" w:rsidRDefault="003E0BC3" w:rsidP="00E46225">
            <w:pPr>
              <w:pStyle w:val="MNormal"/>
            </w:pPr>
            <w:r>
              <w:t>Planificar el año escolar</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hideMark/>
          </w:tcPr>
          <w:p w:rsidR="00E46225" w:rsidRPr="00EE6C01" w:rsidRDefault="00E46225" w:rsidP="00E46225">
            <w:pPr>
              <w:pStyle w:val="MNormal"/>
            </w:pPr>
            <w:r>
              <w:t>Director</w:t>
            </w:r>
          </w:p>
        </w:tc>
      </w:tr>
      <w:tr w:rsidR="00E46225"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Pr="00EE6C01" w:rsidRDefault="00E46225" w:rsidP="00E46225">
            <w:pPr>
              <w:pStyle w:val="MNormal"/>
            </w:pPr>
            <w:r>
              <w:rPr>
                <w:lang w:val="es-PE"/>
              </w:rPr>
              <w:t>R</w:t>
            </w:r>
            <w:r w:rsidRPr="00EE6C01">
              <w:rPr>
                <w:lang w:val="es-PE"/>
              </w:rPr>
              <w:t>0</w:t>
            </w:r>
            <w:r w:rsidR="003E0BC3">
              <w:rPr>
                <w:lang w:val="es-PE"/>
              </w:rPr>
              <w:t>8</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Default="00E46225" w:rsidP="003E0BC3">
            <w:pPr>
              <w:pStyle w:val="MNormal"/>
            </w:pPr>
            <w:r>
              <w:t xml:space="preserve">El sistema debe permitir </w:t>
            </w:r>
            <w:r w:rsidR="003E0BC3">
              <w:t xml:space="preserve">que el </w:t>
            </w:r>
            <w:r>
              <w:t xml:space="preserve">director </w:t>
            </w:r>
            <w:r w:rsidR="003E0BC3">
              <w:t>pueda acceder a la información relevante de la institución.</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Pr="00EE6C01" w:rsidRDefault="003E0BC3" w:rsidP="00E46225">
            <w:pPr>
              <w:pStyle w:val="MNormal"/>
            </w:pPr>
            <w:r>
              <w:t xml:space="preserve">Acceder a la información relevante de la </w:t>
            </w:r>
            <w:r w:rsidR="00E4690A">
              <w:t>institución</w:t>
            </w:r>
            <w:r>
              <w:t>.</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Pr="00EE6C01" w:rsidRDefault="00E46225" w:rsidP="00E46225">
            <w:pPr>
              <w:pStyle w:val="MNormal"/>
            </w:pPr>
            <w:r>
              <w:t>Director</w:t>
            </w:r>
          </w:p>
        </w:tc>
      </w:tr>
      <w:tr w:rsidR="00E46225"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Pr="00EE6C01" w:rsidRDefault="00E46225" w:rsidP="00E46225">
            <w:pPr>
              <w:pStyle w:val="MNormal"/>
            </w:pPr>
            <w:r>
              <w:rPr>
                <w:lang w:val="es-PE"/>
              </w:rPr>
              <w:t>R</w:t>
            </w:r>
            <w:r w:rsidRPr="00EE6C01">
              <w:rPr>
                <w:lang w:val="es-PE"/>
              </w:rPr>
              <w:t>0</w:t>
            </w:r>
            <w:r w:rsidR="003E0BC3">
              <w:rPr>
                <w:lang w:val="es-PE"/>
              </w:rPr>
              <w:t>9</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Default="00E46225" w:rsidP="003E0BC3">
            <w:pPr>
              <w:pStyle w:val="MNormal"/>
            </w:pPr>
            <w:r w:rsidRPr="00EE6C01">
              <w:rPr>
                <w:lang w:val="es-PE"/>
              </w:rPr>
              <w:t xml:space="preserve">El sistema debe permitir </w:t>
            </w:r>
            <w:r w:rsidR="003E0BC3">
              <w:rPr>
                <w:lang w:val="es-PE"/>
              </w:rPr>
              <w:t>ingresar datos</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Pr="00EE6C01" w:rsidRDefault="003E0BC3" w:rsidP="00E46225">
            <w:pPr>
              <w:pStyle w:val="MNormal"/>
            </w:pPr>
            <w:r>
              <w:t>Ingresa datos</w:t>
            </w:r>
            <w:r w:rsidR="008C3498">
              <w:t xml:space="preserve"> </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E46225" w:rsidRPr="00EE6C01" w:rsidRDefault="003E0BC3" w:rsidP="00E46225">
            <w:pPr>
              <w:pStyle w:val="MNormal"/>
            </w:pPr>
            <w:r>
              <w:t xml:space="preserve">Usuario </w:t>
            </w:r>
          </w:p>
        </w:tc>
      </w:tr>
      <w:tr w:rsidR="00F90FE3"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F90FE3" w:rsidRDefault="00174D8C" w:rsidP="00E46225">
            <w:pPr>
              <w:pStyle w:val="MNormal"/>
              <w:rPr>
                <w:lang w:val="es-PE"/>
              </w:rPr>
            </w:pPr>
            <w:r>
              <w:rPr>
                <w:lang w:val="es-PE"/>
              </w:rPr>
              <w:t>R</w:t>
            </w:r>
            <w:r w:rsidR="003E0BC3">
              <w:rPr>
                <w:lang w:val="es-PE"/>
              </w:rPr>
              <w:t>10</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F90FE3" w:rsidRPr="00EE6C01" w:rsidRDefault="00174D8C" w:rsidP="003E0BC3">
            <w:pPr>
              <w:pStyle w:val="MNormal"/>
              <w:rPr>
                <w:lang w:val="es-PE"/>
              </w:rPr>
            </w:pPr>
            <w:r>
              <w:rPr>
                <w:lang w:val="es-PE"/>
              </w:rPr>
              <w:t xml:space="preserve">El sistema debe </w:t>
            </w:r>
            <w:r w:rsidR="003E0BC3">
              <w:rPr>
                <w:lang w:val="es-PE"/>
              </w:rPr>
              <w:t>permitir al usuario solicitar matricula</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F90FE3" w:rsidRDefault="003E0BC3" w:rsidP="00E46225">
            <w:pPr>
              <w:pStyle w:val="MNormal"/>
            </w:pPr>
            <w:r>
              <w:rPr>
                <w:lang w:val="es-PE"/>
              </w:rPr>
              <w:t>Solicitar matricula</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F90FE3" w:rsidRDefault="003E0BC3" w:rsidP="00E46225">
            <w:pPr>
              <w:pStyle w:val="MNormal"/>
            </w:pPr>
            <w:r>
              <w:t xml:space="preserve">Usuario </w:t>
            </w:r>
          </w:p>
        </w:tc>
      </w:tr>
      <w:tr w:rsidR="00174D8C"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174D8C" w:rsidRDefault="003E0BC3" w:rsidP="00E46225">
            <w:pPr>
              <w:pStyle w:val="MNormal"/>
              <w:rPr>
                <w:lang w:val="es-PE"/>
              </w:rPr>
            </w:pPr>
            <w:r>
              <w:rPr>
                <w:lang w:val="es-PE"/>
              </w:rPr>
              <w:t>R11</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174D8C" w:rsidRDefault="00174D8C" w:rsidP="003E0BC3">
            <w:pPr>
              <w:pStyle w:val="MNormal"/>
              <w:rPr>
                <w:lang w:val="es-PE"/>
              </w:rPr>
            </w:pPr>
            <w:r>
              <w:rPr>
                <w:lang w:val="es-PE"/>
              </w:rPr>
              <w:t xml:space="preserve">El sistema debe </w:t>
            </w:r>
            <w:r w:rsidR="003E0BC3">
              <w:rPr>
                <w:lang w:val="es-PE"/>
              </w:rPr>
              <w:t>permitir que el usuario pueda realizar el llenado de matricula</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174D8C" w:rsidRDefault="003E0BC3" w:rsidP="00E46225">
            <w:pPr>
              <w:pStyle w:val="MNormal"/>
              <w:rPr>
                <w:lang w:val="es-PE"/>
              </w:rPr>
            </w:pPr>
            <w:r>
              <w:rPr>
                <w:lang w:val="es-PE"/>
              </w:rPr>
              <w:t>Realizar llenado de matricula</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174D8C" w:rsidRDefault="003E0BC3" w:rsidP="00E46225">
            <w:pPr>
              <w:pStyle w:val="MNormal"/>
            </w:pPr>
            <w:r>
              <w:t xml:space="preserve">Usuario </w:t>
            </w:r>
          </w:p>
        </w:tc>
      </w:tr>
      <w:tr w:rsidR="003E0BC3"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3E0BC3" w:rsidP="00E46225">
            <w:pPr>
              <w:pStyle w:val="MNormal"/>
              <w:rPr>
                <w:lang w:val="es-PE"/>
              </w:rPr>
            </w:pPr>
            <w:r>
              <w:rPr>
                <w:lang w:val="es-PE"/>
              </w:rPr>
              <w:lastRenderedPageBreak/>
              <w:t>R12</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2743D7" w:rsidP="003E0BC3">
            <w:pPr>
              <w:pStyle w:val="MNormal"/>
              <w:rPr>
                <w:lang w:val="es-PE"/>
              </w:rPr>
            </w:pPr>
            <w:r>
              <w:rPr>
                <w:lang w:val="es-PE"/>
              </w:rPr>
              <w:t>El sistema debe permitir al usuario poder pagar por los servicios</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2743D7" w:rsidP="00E46225">
            <w:pPr>
              <w:pStyle w:val="MNormal"/>
              <w:rPr>
                <w:lang w:val="es-PE"/>
              </w:rPr>
            </w:pPr>
            <w:r>
              <w:rPr>
                <w:lang w:val="es-PE"/>
              </w:rPr>
              <w:t>Realizar pagos correspondientes</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3E0BC3" w:rsidP="00E46225">
            <w:pPr>
              <w:pStyle w:val="MNormal"/>
            </w:pPr>
            <w:r>
              <w:t xml:space="preserve">Usuario </w:t>
            </w:r>
          </w:p>
        </w:tc>
      </w:tr>
      <w:tr w:rsidR="003E0BC3"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2743D7" w:rsidP="00E46225">
            <w:pPr>
              <w:pStyle w:val="MNormal"/>
              <w:rPr>
                <w:lang w:val="es-PE"/>
              </w:rPr>
            </w:pPr>
            <w:r>
              <w:rPr>
                <w:lang w:val="es-PE"/>
              </w:rPr>
              <w:t>R13</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2743D7" w:rsidP="003E0BC3">
            <w:pPr>
              <w:pStyle w:val="MNormal"/>
              <w:rPr>
                <w:lang w:val="es-PE"/>
              </w:rPr>
            </w:pPr>
            <w:r>
              <w:rPr>
                <w:lang w:val="es-PE"/>
              </w:rPr>
              <w:t>El sistema debe permitir hacer el descuento correspondiente a los usuarios con pago puntual.</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2743D7" w:rsidP="00E46225">
            <w:pPr>
              <w:pStyle w:val="MNormal"/>
              <w:rPr>
                <w:lang w:val="es-PE"/>
              </w:rPr>
            </w:pPr>
            <w:r>
              <w:rPr>
                <w:lang w:val="es-PE"/>
              </w:rPr>
              <w:t>Genera descuento por pago puntual</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3E0BC3" w:rsidRDefault="002743D7" w:rsidP="00E46225">
            <w:pPr>
              <w:pStyle w:val="MNormal"/>
            </w:pPr>
            <w:r>
              <w:t>Adm. Cobranzas</w:t>
            </w:r>
          </w:p>
        </w:tc>
      </w:tr>
      <w:tr w:rsidR="002743D7" w:rsidRPr="00EE6C01" w:rsidTr="000F31B6">
        <w:trPr>
          <w:trHeight w:val="497"/>
        </w:trPr>
        <w:tc>
          <w:tcPr>
            <w:tcW w:w="218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2743D7" w:rsidRDefault="002743D7" w:rsidP="00E46225">
            <w:pPr>
              <w:pStyle w:val="MNormal"/>
              <w:rPr>
                <w:lang w:val="es-PE"/>
              </w:rPr>
            </w:pPr>
            <w:r>
              <w:rPr>
                <w:lang w:val="es-PE"/>
              </w:rPr>
              <w:t>R14</w:t>
            </w:r>
          </w:p>
        </w:tc>
        <w:tc>
          <w:tcPr>
            <w:tcW w:w="3294"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2743D7" w:rsidRDefault="002743D7" w:rsidP="003E0BC3">
            <w:pPr>
              <w:pStyle w:val="MNormal"/>
              <w:rPr>
                <w:lang w:val="es-PE"/>
              </w:rPr>
            </w:pPr>
            <w:r>
              <w:rPr>
                <w:lang w:val="es-PE"/>
              </w:rPr>
              <w:t>El sistema debe permitir la visualización de pago por matricula y a la vez registrarla .</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2743D7" w:rsidRDefault="002743D7" w:rsidP="00E46225">
            <w:pPr>
              <w:pStyle w:val="MNormal"/>
              <w:rPr>
                <w:lang w:val="es-PE"/>
              </w:rPr>
            </w:pPr>
            <w:r>
              <w:rPr>
                <w:lang w:val="es-PE"/>
              </w:rPr>
              <w:t>Registra los pagos por matricula</w:t>
            </w:r>
          </w:p>
        </w:tc>
        <w:tc>
          <w:tcPr>
            <w:tcW w:w="2790" w:type="dxa"/>
            <w:tcBorders>
              <w:top w:val="single" w:sz="8" w:space="0" w:color="FFFFFF"/>
              <w:left w:val="single" w:sz="8" w:space="0" w:color="FFFFFF"/>
              <w:bottom w:val="single" w:sz="8" w:space="0" w:color="FFFFFF"/>
              <w:right w:val="single" w:sz="8" w:space="0" w:color="FFFFFF"/>
            </w:tcBorders>
            <w:shd w:val="clear" w:color="auto" w:fill="DDD9C3"/>
            <w:tcMar>
              <w:top w:w="72" w:type="dxa"/>
              <w:left w:w="144" w:type="dxa"/>
              <w:bottom w:w="72" w:type="dxa"/>
              <w:right w:w="144" w:type="dxa"/>
            </w:tcMar>
          </w:tcPr>
          <w:p w:rsidR="002743D7" w:rsidRDefault="002743D7" w:rsidP="00E46225">
            <w:pPr>
              <w:pStyle w:val="MNormal"/>
            </w:pPr>
            <w:r>
              <w:t xml:space="preserve">Adm. Cobranzas </w:t>
            </w:r>
          </w:p>
        </w:tc>
      </w:tr>
    </w:tbl>
    <w:p w:rsidR="00EE6C01" w:rsidRDefault="00EE6C01" w:rsidP="00EE6C01">
      <w:pPr>
        <w:pStyle w:val="MNormal"/>
      </w:pPr>
    </w:p>
    <w:p w:rsidR="00EE6C01" w:rsidRDefault="00120F35" w:rsidP="00EE6C01">
      <w:pPr>
        <w:pStyle w:val="MNormal"/>
      </w:pPr>
      <w:r>
        <w:t>ACTUALIZACION:</w:t>
      </w:r>
    </w:p>
    <w:p w:rsidR="00120F35" w:rsidRDefault="00120F35" w:rsidP="00EE6C01">
      <w:pPr>
        <w:pStyle w:val="MNormal"/>
      </w:pPr>
    </w:p>
    <w:tbl>
      <w:tblPr>
        <w:tblStyle w:val="Tablaconcuadrcula"/>
        <w:tblW w:w="10908" w:type="dxa"/>
        <w:tblInd w:w="-1161" w:type="dxa"/>
        <w:tblLook w:val="04A0" w:firstRow="1" w:lastRow="0" w:firstColumn="1" w:lastColumn="0" w:noHBand="0" w:noVBand="1"/>
      </w:tblPr>
      <w:tblGrid>
        <w:gridCol w:w="2161"/>
        <w:gridCol w:w="2161"/>
        <w:gridCol w:w="2161"/>
        <w:gridCol w:w="4425"/>
      </w:tblGrid>
      <w:tr w:rsidR="00120F35" w:rsidTr="00120F35">
        <w:tc>
          <w:tcPr>
            <w:tcW w:w="2161" w:type="dxa"/>
          </w:tcPr>
          <w:p w:rsidR="00120F35" w:rsidRDefault="00120F35" w:rsidP="00EE6C01">
            <w:pPr>
              <w:pStyle w:val="MNormal"/>
            </w:pPr>
            <w:r>
              <w:t>CODIGO</w:t>
            </w:r>
          </w:p>
        </w:tc>
        <w:tc>
          <w:tcPr>
            <w:tcW w:w="2161" w:type="dxa"/>
          </w:tcPr>
          <w:p w:rsidR="00120F35" w:rsidRDefault="00120F35" w:rsidP="00EE6C01">
            <w:pPr>
              <w:pStyle w:val="MNormal"/>
            </w:pPr>
            <w:r>
              <w:t>NOMBRE DEL REQUERIMIENTO</w:t>
            </w:r>
          </w:p>
        </w:tc>
        <w:tc>
          <w:tcPr>
            <w:tcW w:w="2161" w:type="dxa"/>
          </w:tcPr>
          <w:p w:rsidR="00120F35" w:rsidRDefault="00120F35" w:rsidP="00EE6C01">
            <w:pPr>
              <w:pStyle w:val="MNormal"/>
            </w:pPr>
            <w:r>
              <w:t>CASO DE USO</w:t>
            </w:r>
          </w:p>
        </w:tc>
        <w:tc>
          <w:tcPr>
            <w:tcW w:w="4425" w:type="dxa"/>
          </w:tcPr>
          <w:p w:rsidR="00120F35" w:rsidRDefault="00120F35" w:rsidP="00EE6C01">
            <w:pPr>
              <w:pStyle w:val="MNormal"/>
            </w:pPr>
            <w:r>
              <w:t>ACTOR</w:t>
            </w:r>
          </w:p>
        </w:tc>
      </w:tr>
      <w:tr w:rsidR="00120F35" w:rsidTr="00120F35">
        <w:tc>
          <w:tcPr>
            <w:tcW w:w="2161" w:type="dxa"/>
          </w:tcPr>
          <w:p w:rsidR="00120F35" w:rsidRDefault="00120F35" w:rsidP="00EE6C01">
            <w:pPr>
              <w:pStyle w:val="MNormal"/>
            </w:pPr>
            <w:r>
              <w:t>R15</w:t>
            </w:r>
          </w:p>
        </w:tc>
        <w:tc>
          <w:tcPr>
            <w:tcW w:w="2161" w:type="dxa"/>
          </w:tcPr>
          <w:p w:rsidR="00120F35" w:rsidRDefault="00120F35" w:rsidP="00EE6C01">
            <w:pPr>
              <w:pStyle w:val="MNormal"/>
            </w:pPr>
            <w:r>
              <w:t xml:space="preserve">El sistema debe permitir al Adm. De Cobranzas emitir un documento especificando los pagos correspondientes al año escolar como también especificando los términos y especificaciones del contrato. </w:t>
            </w:r>
          </w:p>
        </w:tc>
        <w:tc>
          <w:tcPr>
            <w:tcW w:w="2161" w:type="dxa"/>
          </w:tcPr>
          <w:p w:rsidR="00120F35" w:rsidRDefault="00120F35" w:rsidP="00EE6C01">
            <w:pPr>
              <w:pStyle w:val="MNormal"/>
            </w:pPr>
            <w:r w:rsidRPr="00120F35">
              <w:t>genera documento de pago</w:t>
            </w:r>
          </w:p>
        </w:tc>
        <w:tc>
          <w:tcPr>
            <w:tcW w:w="4425" w:type="dxa"/>
          </w:tcPr>
          <w:p w:rsidR="00120F35" w:rsidRDefault="00120F35" w:rsidP="00EE6C01">
            <w:pPr>
              <w:pStyle w:val="MNormal"/>
            </w:pPr>
            <w:r>
              <w:t xml:space="preserve">ADMINISTRADOR DE COBRANZAS </w:t>
            </w:r>
          </w:p>
        </w:tc>
      </w:tr>
      <w:tr w:rsidR="00120F35" w:rsidTr="00120F35">
        <w:tc>
          <w:tcPr>
            <w:tcW w:w="2161" w:type="dxa"/>
          </w:tcPr>
          <w:p w:rsidR="00120F35" w:rsidRDefault="00120F35" w:rsidP="00EE6C01">
            <w:pPr>
              <w:pStyle w:val="MNormal"/>
            </w:pPr>
            <w:r>
              <w:t>R16</w:t>
            </w:r>
          </w:p>
        </w:tc>
        <w:tc>
          <w:tcPr>
            <w:tcW w:w="2161" w:type="dxa"/>
          </w:tcPr>
          <w:p w:rsidR="00120F35" w:rsidRDefault="00120F35" w:rsidP="00EE6C01">
            <w:pPr>
              <w:pStyle w:val="MNormal"/>
            </w:pPr>
            <w:r>
              <w:t>El sistema debe permitir y colaborar junto al Adm. Del Colegio , generar un código de alumno por alumno nuevo , para que asi mismo se diferencie de los demás , y para facilitar los procesos en los flujos básicos.</w:t>
            </w:r>
          </w:p>
        </w:tc>
        <w:tc>
          <w:tcPr>
            <w:tcW w:w="2161" w:type="dxa"/>
          </w:tcPr>
          <w:p w:rsidR="00120F35" w:rsidRDefault="00120F35" w:rsidP="00EE6C01">
            <w:pPr>
              <w:pStyle w:val="MNormal"/>
            </w:pPr>
            <w:r w:rsidRPr="00120F35">
              <w:t>genera codigo de alumno</w:t>
            </w:r>
          </w:p>
        </w:tc>
        <w:tc>
          <w:tcPr>
            <w:tcW w:w="4425" w:type="dxa"/>
          </w:tcPr>
          <w:p w:rsidR="00120F35" w:rsidRDefault="00120F35" w:rsidP="00EE6C01">
            <w:pPr>
              <w:pStyle w:val="MNormal"/>
            </w:pPr>
            <w:r>
              <w:t>ADMINISTRADOR DEL COLEGIO</w:t>
            </w:r>
          </w:p>
        </w:tc>
      </w:tr>
      <w:tr w:rsidR="00120F35" w:rsidTr="00120F35">
        <w:tc>
          <w:tcPr>
            <w:tcW w:w="2161" w:type="dxa"/>
          </w:tcPr>
          <w:p w:rsidR="00120F35" w:rsidRDefault="00120F35" w:rsidP="00EE6C01">
            <w:pPr>
              <w:pStyle w:val="MNormal"/>
            </w:pPr>
            <w:r>
              <w:t>R17</w:t>
            </w:r>
          </w:p>
        </w:tc>
        <w:tc>
          <w:tcPr>
            <w:tcW w:w="2161" w:type="dxa"/>
          </w:tcPr>
          <w:p w:rsidR="00120F35" w:rsidRDefault="00120F35" w:rsidP="00EE6C01">
            <w:pPr>
              <w:pStyle w:val="MNormal"/>
            </w:pPr>
            <w:r>
              <w:t xml:space="preserve">El sistema debe permitir que el director proporcione la información recaudada por matriculas realizadas a los de mas sectores de la </w:t>
            </w:r>
            <w:r>
              <w:lastRenderedPageBreak/>
              <w:t>institución.</w:t>
            </w:r>
          </w:p>
        </w:tc>
        <w:tc>
          <w:tcPr>
            <w:tcW w:w="2161" w:type="dxa"/>
          </w:tcPr>
          <w:p w:rsidR="00120F35" w:rsidRDefault="00120F35" w:rsidP="00EE6C01">
            <w:pPr>
              <w:pStyle w:val="MNormal"/>
            </w:pPr>
            <w:r w:rsidRPr="00120F35">
              <w:lastRenderedPageBreak/>
              <w:t>distribuye informacion de alumnos matriculados</w:t>
            </w:r>
          </w:p>
        </w:tc>
        <w:tc>
          <w:tcPr>
            <w:tcW w:w="4425" w:type="dxa"/>
          </w:tcPr>
          <w:p w:rsidR="00120F35" w:rsidRDefault="00120F35" w:rsidP="00EE6C01">
            <w:pPr>
              <w:pStyle w:val="MNormal"/>
            </w:pPr>
            <w:r>
              <w:t>DIRECTOR</w:t>
            </w:r>
          </w:p>
        </w:tc>
      </w:tr>
    </w:tbl>
    <w:p w:rsidR="00120F35" w:rsidRDefault="00120F35" w:rsidP="008C34CA">
      <w:pPr>
        <w:pStyle w:val="MNormal"/>
      </w:pPr>
      <w:bookmarkStart w:id="12" w:name="_GoBack"/>
      <w:bookmarkEnd w:id="12"/>
    </w:p>
    <w:p w:rsidR="00120F35" w:rsidRDefault="00120F35" w:rsidP="00EE6C01">
      <w:pPr>
        <w:pStyle w:val="MNormal"/>
        <w:ind w:left="567"/>
      </w:pPr>
    </w:p>
    <w:p w:rsidR="00120F35" w:rsidRPr="00EE6C01" w:rsidRDefault="00120F35" w:rsidP="00EE6C01">
      <w:pPr>
        <w:pStyle w:val="MNormal"/>
        <w:ind w:left="567"/>
      </w:pPr>
    </w:p>
    <w:p w:rsidR="00CB62B0" w:rsidRPr="00483867" w:rsidRDefault="00CB62B0" w:rsidP="00483867">
      <w:pPr>
        <w:pStyle w:val="MTema2"/>
      </w:pPr>
      <w:bookmarkStart w:id="13" w:name="_Toc75439300"/>
      <w:r w:rsidRPr="00483867">
        <w:t>Diagramas de Casos De Uso</w:t>
      </w:r>
      <w:bookmarkEnd w:id="13"/>
    </w:p>
    <w:p w:rsidR="003225A3" w:rsidRDefault="003225A3" w:rsidP="00CB62B0">
      <w:pPr>
        <w:pStyle w:val="MTemaNormal"/>
      </w:pPr>
    </w:p>
    <w:p w:rsidR="00600691" w:rsidRDefault="00120F35" w:rsidP="00CB62B0">
      <w:pPr>
        <w:pStyle w:val="MTemaNormal"/>
      </w:pPr>
      <w:r>
        <w:rPr>
          <w:noProof/>
          <w:lang w:val="es-PE" w:eastAsia="es-PE"/>
        </w:rPr>
        <w:drawing>
          <wp:inline distT="0" distB="0" distL="0" distR="0">
            <wp:extent cx="5619750" cy="3305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3305175"/>
                    </a:xfrm>
                    <a:prstGeom prst="rect">
                      <a:avLst/>
                    </a:prstGeom>
                    <a:noFill/>
                    <a:ln>
                      <a:noFill/>
                    </a:ln>
                  </pic:spPr>
                </pic:pic>
              </a:graphicData>
            </a:graphic>
          </wp:inline>
        </w:drawing>
      </w:r>
    </w:p>
    <w:p w:rsidR="00600691" w:rsidRPr="003225A3" w:rsidRDefault="00600691" w:rsidP="00CB62B0">
      <w:pPr>
        <w:pStyle w:val="MTemaNormal"/>
      </w:pPr>
    </w:p>
    <w:p w:rsidR="00C44644" w:rsidRPr="00483867" w:rsidRDefault="00C44644" w:rsidP="00483867">
      <w:pPr>
        <w:pStyle w:val="MTema2"/>
      </w:pPr>
      <w:bookmarkStart w:id="14" w:name="_Toc75439301"/>
      <w:r w:rsidRPr="00483867">
        <w:t xml:space="preserve">[Caso de Uso </w:t>
      </w:r>
      <w:r w:rsidR="00D51E77">
        <w:t xml:space="preserve">del Negocio </w:t>
      </w:r>
      <w:r w:rsidRPr="00483867">
        <w:t>1]</w:t>
      </w:r>
      <w:bookmarkEnd w:id="14"/>
    </w:p>
    <w:p w:rsidR="00C44644" w:rsidRDefault="00C44644" w:rsidP="00CB62B0">
      <w:pPr>
        <w:pStyle w:val="MTema3"/>
        <w:tabs>
          <w:tab w:val="clear" w:pos="720"/>
          <w:tab w:val="left" w:pos="900"/>
        </w:tabs>
      </w:pPr>
      <w:bookmarkStart w:id="15" w:name="_Toc75439302"/>
      <w:r>
        <w:t>Descripción</w:t>
      </w:r>
      <w:bookmarkEnd w:id="15"/>
    </w:p>
    <w:p w:rsidR="00C44644" w:rsidRDefault="00C44644" w:rsidP="00D51E77">
      <w:pPr>
        <w:pStyle w:val="MTemaNormal"/>
      </w:pPr>
      <w:r>
        <w:t>[Explicar brevemente el propósito del caso de uso</w:t>
      </w:r>
      <w:r w:rsidR="00D51E77">
        <w:t xml:space="preserve"> del Negocio</w:t>
      </w:r>
      <w:r>
        <w:t>]</w:t>
      </w:r>
    </w:p>
    <w:p w:rsidR="00C44644" w:rsidRDefault="00C44644" w:rsidP="00CB62B0">
      <w:pPr>
        <w:pStyle w:val="MTema3"/>
        <w:tabs>
          <w:tab w:val="clear" w:pos="720"/>
          <w:tab w:val="left" w:pos="900"/>
          <w:tab w:val="num" w:pos="1440"/>
        </w:tabs>
      </w:pPr>
      <w:bookmarkStart w:id="16" w:name="_Toc75439304"/>
      <w:r>
        <w:t>Flujo de eventos principal</w:t>
      </w:r>
      <w:bookmarkEnd w:id="16"/>
    </w:p>
    <w:p w:rsidR="00C44644" w:rsidRDefault="00C44644" w:rsidP="003225A3">
      <w:pPr>
        <w:pStyle w:val="MTemaNormal"/>
      </w:pPr>
      <w:r>
        <w:t>[</w:t>
      </w:r>
      <w:r w:rsidR="00D51E77">
        <w:t>En esta sección se realiza una descripción textual del flujo del Negocio que representa el Caso de Uso. El flujo debe describir que hace el Negocio para proveer de valor a un actor del Negocio, pero no como hace el Negocio para resolver sus problemas. Las alternativas simples se pueden presentar dentro del texto del Caso de Uso. Si el flujo alternativo es más complejo, use una sección separada para describirlo.</w:t>
      </w:r>
      <w:r>
        <w:t>]</w:t>
      </w:r>
    </w:p>
    <w:p w:rsidR="00C44644" w:rsidRDefault="00C44644" w:rsidP="00CB62B0">
      <w:pPr>
        <w:pStyle w:val="MTema3"/>
        <w:tabs>
          <w:tab w:val="clear" w:pos="720"/>
          <w:tab w:val="left" w:pos="900"/>
          <w:tab w:val="left" w:pos="1440"/>
          <w:tab w:val="num" w:pos="2160"/>
        </w:tabs>
      </w:pPr>
      <w:bookmarkStart w:id="17" w:name="_Toc75439305"/>
      <w:r>
        <w:t>Flujos de eventos alternativos</w:t>
      </w:r>
      <w:bookmarkEnd w:id="17"/>
    </w:p>
    <w:p w:rsidR="00C44644" w:rsidRDefault="00C44644" w:rsidP="002C3270">
      <w:pPr>
        <w:pStyle w:val="MTema4"/>
      </w:pPr>
      <w:r>
        <w:t>[Flujo alternativo 1]</w:t>
      </w:r>
    </w:p>
    <w:p w:rsidR="00C44644" w:rsidRDefault="00C44644" w:rsidP="003225A3">
      <w:pPr>
        <w:pStyle w:val="MTemaNormal"/>
      </w:pPr>
      <w:r>
        <w:t xml:space="preserve">[En esta sección se describen las alternativas más complejas a las cuales se hacía referencia en el Flujo de eventos principal. Estos flujos alternativos representan la conducta alternativa normalmente debida a excepciones que ocurren en el flujo principal. Ellos pueden ser necesarios para describir los eventos asociados con la conducta alternativa. Cuando finaliza el flujo alternativo, se retoman los eventos del flujo de eventos principal a menos que se establezca otra cosa.]  </w:t>
      </w:r>
    </w:p>
    <w:p w:rsidR="00C44644" w:rsidRDefault="00C44644" w:rsidP="002C3270">
      <w:pPr>
        <w:pStyle w:val="MTemaNormal"/>
      </w:pPr>
      <w:r>
        <w:t>[Sub-flujo alternativo 1]</w:t>
      </w:r>
    </w:p>
    <w:p w:rsidR="00C44644" w:rsidRDefault="00C44644" w:rsidP="003225A3">
      <w:pPr>
        <w:pStyle w:val="MTemaNormal"/>
      </w:pPr>
      <w:r>
        <w:t>[Los flujos alternativos pueden dividirse en subsecciones si esto aporta claridad]</w:t>
      </w:r>
    </w:p>
    <w:p w:rsidR="00C44644" w:rsidRDefault="00C44644" w:rsidP="003225A3">
      <w:pPr>
        <w:pStyle w:val="MTemaNormal"/>
      </w:pPr>
      <w:r>
        <w:lastRenderedPageBreak/>
        <w:t>[Sub-flujo alternativo 2]</w:t>
      </w:r>
    </w:p>
    <w:p w:rsidR="00C44644" w:rsidRDefault="00C44644" w:rsidP="003225A3">
      <w:pPr>
        <w:pStyle w:val="MTemaNormal"/>
      </w:pPr>
      <w:r>
        <w:t>...</w:t>
      </w:r>
    </w:p>
    <w:p w:rsidR="00C44644" w:rsidRDefault="00C44644" w:rsidP="002C3270">
      <w:pPr>
        <w:pStyle w:val="MTema4"/>
      </w:pPr>
      <w:r>
        <w:t>[Flujo alternativo 2]</w:t>
      </w:r>
    </w:p>
    <w:p w:rsidR="00C44644" w:rsidRDefault="00C44644" w:rsidP="00FF6389">
      <w:pPr>
        <w:pStyle w:val="MTemaNormal"/>
      </w:pPr>
      <w:r>
        <w:t>...</w:t>
      </w:r>
    </w:p>
    <w:p w:rsidR="00C44644" w:rsidRDefault="007C333E" w:rsidP="00CB62B0">
      <w:pPr>
        <w:pStyle w:val="MTema3"/>
        <w:tabs>
          <w:tab w:val="clear" w:pos="720"/>
          <w:tab w:val="left" w:pos="900"/>
        </w:tabs>
      </w:pPr>
      <w:r>
        <w:t>Diagrama de Actividad</w:t>
      </w:r>
    </w:p>
    <w:p w:rsidR="00C44644" w:rsidRDefault="00C44644" w:rsidP="00FF6389">
      <w:pPr>
        <w:pStyle w:val="MTemaNormal"/>
      </w:pPr>
      <w:r>
        <w:t xml:space="preserve">[En esta sección </w:t>
      </w:r>
      <w:r w:rsidR="007C333E">
        <w:t>incluye un Diagrama de Actividad que modele en forma gráfica los flujos del Caso de Uso del Negocio descritos previamente. Es importante que se muestren los distintos condicionales que existen en el proceso que determinan que se siga un camino u otro en la ejecución del proceso, y cuales son todas las opciones de terminación para los flujos modelados.</w:t>
      </w:r>
      <w:r>
        <w:t>]</w:t>
      </w:r>
    </w:p>
    <w:p w:rsidR="00C44644" w:rsidRDefault="00C44644" w:rsidP="00CB62B0">
      <w:pPr>
        <w:pStyle w:val="MTema3"/>
        <w:tabs>
          <w:tab w:val="clear" w:pos="720"/>
          <w:tab w:val="left" w:pos="900"/>
          <w:tab w:val="num" w:pos="1440"/>
        </w:tabs>
      </w:pPr>
      <w:bookmarkStart w:id="18" w:name="_Toc75439307"/>
      <w:r>
        <w:t>Requerimientos especiales</w:t>
      </w:r>
      <w:bookmarkEnd w:id="18"/>
    </w:p>
    <w:p w:rsidR="00C44644" w:rsidRDefault="00C44644" w:rsidP="00FF6389">
      <w:pPr>
        <w:pStyle w:val="MTemaNormal"/>
      </w:pPr>
      <w:r>
        <w:t xml:space="preserve">[En esta sección se especifican los requerimientos </w:t>
      </w:r>
      <w:r w:rsidR="007C333E">
        <w:t xml:space="preserve">especiales </w:t>
      </w:r>
      <w:r>
        <w:t>que son específicos a un caso de uso</w:t>
      </w:r>
      <w:r w:rsidR="007C333E">
        <w:t xml:space="preserve"> del Negocio</w:t>
      </w:r>
      <w:r>
        <w:t xml:space="preserve">, </w:t>
      </w:r>
      <w:r w:rsidR="007C333E">
        <w:t>que son las características del caso de uso del Negocio no cubiertas por los flujos descritos.</w:t>
      </w:r>
      <w:r>
        <w:t xml:space="preserve">]  </w:t>
      </w:r>
    </w:p>
    <w:p w:rsidR="00C44644" w:rsidRDefault="00C44644" w:rsidP="003225A3">
      <w:pPr>
        <w:pStyle w:val="MTemaVietas"/>
        <w:jc w:val="both"/>
        <w:rPr>
          <w:lang w:val="es-ES"/>
        </w:rPr>
      </w:pPr>
      <w:r>
        <w:rPr>
          <w:lang w:val="es-ES"/>
        </w:rPr>
        <w:t>[Requerimiento especial 1]</w:t>
      </w:r>
    </w:p>
    <w:p w:rsidR="00C44644" w:rsidRDefault="00C44644" w:rsidP="003225A3">
      <w:pPr>
        <w:pStyle w:val="MTemaVietas"/>
        <w:jc w:val="both"/>
        <w:rPr>
          <w:lang w:val="es-ES"/>
        </w:rPr>
      </w:pPr>
      <w:r>
        <w:rPr>
          <w:lang w:val="es-ES"/>
        </w:rPr>
        <w:t>...</w:t>
      </w:r>
    </w:p>
    <w:p w:rsidR="007C333E" w:rsidRDefault="007C333E" w:rsidP="007C333E">
      <w:pPr>
        <w:pStyle w:val="MTema1"/>
      </w:pPr>
      <w:r>
        <w:t>Reglas del Negocio</w:t>
      </w:r>
    </w:p>
    <w:p w:rsidR="007C333E" w:rsidRDefault="007C333E" w:rsidP="003225A3">
      <w:pPr>
        <w:pStyle w:val="MTemaNormal"/>
      </w:pPr>
      <w:r>
        <w:t xml:space="preserve">[En esta sección se especifican las Reglas del Negocio que se deben tener en cuenta en la ejecución de los distintos procesos definidos. Las Reglas del Negocio son tipos de requerimientos sobre como el Negocio, incluyendo sus herramientas, debe funcionar. </w:t>
      </w:r>
    </w:p>
    <w:p w:rsidR="007C333E" w:rsidRDefault="007C333E" w:rsidP="003225A3">
      <w:pPr>
        <w:pStyle w:val="MTemaNormal"/>
      </w:pPr>
      <w:r>
        <w:t>Pueden ser leyes y regulaciones impuestas al Negocio entre otras, y pueden ser clasificadas de distinta forma según el Negocio, por ejemplo pueden estar agrupadas por dominio, usuario o grupo de productos, aunque una clasificación más formal las define como Restricciones y Derivaciones.</w:t>
      </w:r>
    </w:p>
    <w:p w:rsidR="007C333E" w:rsidRDefault="007C333E" w:rsidP="003225A3">
      <w:pPr>
        <w:pStyle w:val="MTemaNormal"/>
      </w:pPr>
      <w:r>
        <w:t xml:space="preserve">Las Reglas del Negocio deben ser expresadas con un nivel de formalismo que permita su automatización, una forma puede ser utilizando el Object </w:t>
      </w:r>
      <w:r w:rsidR="00846C7E">
        <w:t>Constraint Language (OCL) especificado en UML. De todas formas es útil mostrar las Reglas de Negocio como notas de texto en los elementos de los distintos diagramas y modelos, por ejemplo en los Diagramas de Actividad.</w:t>
      </w:r>
      <w:r>
        <w:t>]</w:t>
      </w:r>
    </w:p>
    <w:sectPr w:rsidR="007C333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FE9" w:rsidRDefault="00567FE9">
      <w:r>
        <w:separator/>
      </w:r>
    </w:p>
  </w:endnote>
  <w:endnote w:type="continuationSeparator" w:id="0">
    <w:p w:rsidR="00567FE9" w:rsidRDefault="0056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33E" w:rsidRDefault="007C333E">
    <w:pPr>
      <w:pStyle w:val="Piedepgina"/>
    </w:pPr>
    <w:r>
      <w:t>Modelo de Casos de Uso</w:t>
    </w:r>
    <w:r w:rsidR="004E35E0">
      <w:t xml:space="preserve"> del Negocio</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8C34CA">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C34CA">
      <w:rPr>
        <w:rStyle w:val="Nmerodepgina"/>
        <w:noProof/>
      </w:rPr>
      <w:t>5</w:t>
    </w:r>
    <w:r>
      <w:rPr>
        <w:rStyle w:val="Nmerodepgin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FE9" w:rsidRDefault="00567FE9">
      <w:r>
        <w:separator/>
      </w:r>
    </w:p>
  </w:footnote>
  <w:footnote w:type="continuationSeparator" w:id="0">
    <w:p w:rsidR="00567FE9" w:rsidRDefault="00567F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15:restartNumberingAfterBreak="0">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9223D19"/>
    <w:multiLevelType w:val="hybridMultilevel"/>
    <w:tmpl w:val="A030DEE2"/>
    <w:lvl w:ilvl="0" w:tplc="144017D6">
      <w:start w:val="1"/>
      <w:numFmt w:val="bullet"/>
      <w:pStyle w:val="MVieta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1D54513"/>
    <w:multiLevelType w:val="hybridMultilevel"/>
    <w:tmpl w:val="9230D8E0"/>
    <w:lvl w:ilvl="0" w:tplc="882EE1BA">
      <w:start w:val="1"/>
      <w:numFmt w:val="bullet"/>
      <w:pStyle w:val="MTemaVietas"/>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42E93270"/>
    <w:multiLevelType w:val="multilevel"/>
    <w:tmpl w:val="08B08E48"/>
    <w:lvl w:ilvl="0">
      <w:start w:val="1"/>
      <w:numFmt w:val="decimal"/>
      <w:pStyle w:val="MTema1"/>
      <w:lvlText w:val="%1."/>
      <w:lvlJc w:val="left"/>
      <w:pPr>
        <w:tabs>
          <w:tab w:val="num" w:pos="567"/>
        </w:tabs>
        <w:ind w:left="567" w:hanging="567"/>
      </w:pPr>
      <w:rPr>
        <w:rFonts w:hint="default"/>
      </w:rPr>
    </w:lvl>
    <w:lvl w:ilvl="1">
      <w:start w:val="1"/>
      <w:numFmt w:val="decimal"/>
      <w:pStyle w:val="MTema2"/>
      <w:lvlText w:val="%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5A3"/>
    <w:rsid w:val="00016874"/>
    <w:rsid w:val="000F31B6"/>
    <w:rsid w:val="00120F35"/>
    <w:rsid w:val="00174D8C"/>
    <w:rsid w:val="001C2EDB"/>
    <w:rsid w:val="001D3634"/>
    <w:rsid w:val="001E416F"/>
    <w:rsid w:val="002743D7"/>
    <w:rsid w:val="002C3270"/>
    <w:rsid w:val="003225A3"/>
    <w:rsid w:val="003E0BC3"/>
    <w:rsid w:val="00483867"/>
    <w:rsid w:val="004B5205"/>
    <w:rsid w:val="004E35E0"/>
    <w:rsid w:val="005641DF"/>
    <w:rsid w:val="00567FE9"/>
    <w:rsid w:val="005D612C"/>
    <w:rsid w:val="00600691"/>
    <w:rsid w:val="007C333E"/>
    <w:rsid w:val="00810A80"/>
    <w:rsid w:val="00846C7E"/>
    <w:rsid w:val="008A4E7C"/>
    <w:rsid w:val="008B3FF7"/>
    <w:rsid w:val="008C3498"/>
    <w:rsid w:val="008C34CA"/>
    <w:rsid w:val="00AD3A32"/>
    <w:rsid w:val="00B2778A"/>
    <w:rsid w:val="00B91520"/>
    <w:rsid w:val="00C44644"/>
    <w:rsid w:val="00CB62B0"/>
    <w:rsid w:val="00CF0CD6"/>
    <w:rsid w:val="00D10562"/>
    <w:rsid w:val="00D51E77"/>
    <w:rsid w:val="00E46225"/>
    <w:rsid w:val="00E4690A"/>
    <w:rsid w:val="00EC43AF"/>
    <w:rsid w:val="00EE6C01"/>
    <w:rsid w:val="00F54F16"/>
    <w:rsid w:val="00F90FE3"/>
    <w:rsid w:val="00FF63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2788A"/>
  <w15:docId w15:val="{728C0C66-A65C-4456-AEE8-450FF3FB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rsid w:val="00483867"/>
    <w:pPr>
      <w:numPr>
        <w:ilvl w:val="0"/>
        <w:numId w:val="9"/>
      </w:numPr>
      <w:jc w:val="both"/>
      <w:outlineLvl w:val="0"/>
    </w:pPr>
  </w:style>
  <w:style w:type="paragraph" w:customStyle="1" w:styleId="MTema2">
    <w:name w:val="MTema2"/>
    <w:basedOn w:val="MTtulo3"/>
    <w:next w:val="MNormal"/>
    <w:rsid w:val="00483867"/>
    <w:pPr>
      <w:numPr>
        <w:ilvl w:val="1"/>
        <w:numId w:val="9"/>
      </w:numPr>
      <w:tabs>
        <w:tab w:val="left" w:pos="720"/>
      </w:tabs>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rsid w:val="00483867"/>
    <w:pPr>
      <w:ind w:left="567"/>
      <w:jc w:val="both"/>
    </w:pPr>
  </w:style>
  <w:style w:type="paragraph" w:customStyle="1" w:styleId="MTemaVietas">
    <w:name w:val="MTemaViñetas"/>
    <w:basedOn w:val="MVietas"/>
    <w:pPr>
      <w:numPr>
        <w:numId w:val="11"/>
      </w:numPr>
    </w:pPr>
    <w:rPr>
      <w:lang w:val="en-AU"/>
    </w:rPr>
  </w:style>
  <w:style w:type="paragraph" w:customStyle="1" w:styleId="MTema3">
    <w:name w:val="MTema3"/>
    <w:basedOn w:val="MTema2"/>
    <w:next w:val="MTemaNormal"/>
    <w:rsid w:val="00CB62B0"/>
    <w:pPr>
      <w:numPr>
        <w:ilvl w:val="2"/>
      </w:numPr>
      <w:jc w:val="both"/>
      <w:outlineLvl w:val="2"/>
    </w:p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MEsqNum2">
    <w:name w:val="MEsqNum2"/>
    <w:basedOn w:val="MEsqNum"/>
    <w:pPr>
      <w:numPr>
        <w:ilvl w:val="1"/>
      </w:numPr>
    </w:pPr>
  </w:style>
  <w:style w:type="paragraph" w:customStyle="1" w:styleId="MTema4">
    <w:name w:val="MTema4"/>
    <w:basedOn w:val="MDetTitulo4"/>
    <w:rsid w:val="002C3270"/>
    <w:pPr>
      <w:numPr>
        <w:numId w:val="16"/>
      </w:numPr>
      <w:tabs>
        <w:tab w:val="left" w:pos="1134"/>
      </w:tabs>
    </w:pPr>
    <w:rPr>
      <w:b w:val="0"/>
      <w:i/>
      <w:iCs/>
    </w:rPr>
  </w:style>
  <w:style w:type="table" w:styleId="Tablaconcuadrcula">
    <w:name w:val="Table Grid"/>
    <w:basedOn w:val="Tablanormal"/>
    <w:uiPriority w:val="39"/>
    <w:rsid w:val="00120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ahoma">
    <w:name w:val="Estilo Título 3 + Tahoma"/>
    <w:basedOn w:val="Normal"/>
    <w:rsid w:val="002C3270"/>
  </w:style>
  <w:style w:type="paragraph" w:customStyle="1" w:styleId="EstiloMTema4Izquierda125cm">
    <w:name w:val="Estilo MTema4 + Izquierda:  125 cm"/>
    <w:basedOn w:val="Normal"/>
    <w:rsid w:val="002C3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82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MetodologíaGX-Documentos.dot</Template>
  <TotalTime>2</TotalTime>
  <Pages>5</Pages>
  <Words>1033</Words>
  <Characters>5682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requerimientos</vt:lpstr>
      <vt:lpstr>requerimientos</vt:lpstr>
    </vt:vector>
  </TitlesOfParts>
  <Company>Particular</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creator>ycasals</dc:creator>
  <cp:lastModifiedBy>alumno</cp:lastModifiedBy>
  <cp:revision>3</cp:revision>
  <cp:lastPrinted>2002-06-07T02:19:00Z</cp:lastPrinted>
  <dcterms:created xsi:type="dcterms:W3CDTF">2017-10-05T15:26:00Z</dcterms:created>
  <dcterms:modified xsi:type="dcterms:W3CDTF">2017-10-05T16:23:00Z</dcterms:modified>
</cp:coreProperties>
</file>